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3E6A0B15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alias w:val="Enter company name:"/>
              <w:tag w:val="Enter company name:"/>
              <w:id w:val="-1907209145"/>
              <w:placeholder>
                <w:docPart w:val="AA3097198A04455486B1C97B5D98F64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14:paraId="5E027382" w14:textId="0E68A740" w:rsidR="008049DB" w:rsidRDefault="00AB62E9">
                <w:pPr>
                  <w:pStyle w:val="Heading1"/>
                  <w:outlineLvl w:val="0"/>
                </w:pPr>
                <w:r>
                  <w:t>{nama_toko}</w:t>
                </w:r>
              </w:p>
            </w:sdtContent>
          </w:sdt>
          <w:p w14:paraId="1F162C41" w14:textId="25AF1653" w:rsidR="008049DB" w:rsidRDefault="008049DB">
            <w:pPr>
              <w:pStyle w:val="Slogan"/>
            </w:pPr>
          </w:p>
          <w:p w14:paraId="62017B9A" w14:textId="4388602A" w:rsidR="00616194" w:rsidRDefault="00AB62E9" w:rsidP="00AB62E9">
            <w:r>
              <w:t>{alamat_toko}</w:t>
            </w:r>
          </w:p>
          <w:p w14:paraId="144A9B40" w14:textId="77777777" w:rsidR="008049DB" w:rsidRDefault="00117F3B">
            <w:sdt>
              <w:sdtPr>
                <w:alias w:val="Phone:"/>
                <w:tag w:val="Phone:"/>
                <w:id w:val="-480227063"/>
                <w:placeholder>
                  <w:docPart w:val="F2C82EF8512E40BD91A2C1E011981801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r w:rsidR="00AB62E9">
              <w:t>{notelp_toko}</w:t>
            </w:r>
          </w:p>
          <w:p w14:paraId="33352400" w14:textId="77777777" w:rsidR="00AB62E9" w:rsidRDefault="00AB62E9">
            <w:r>
              <w:t>Email: {email_toko}</w:t>
            </w:r>
          </w:p>
          <w:p w14:paraId="6DEFBBBA" w14:textId="0C73028A" w:rsidR="00AB62E9" w:rsidRDefault="00AB62E9"/>
        </w:tc>
        <w:tc>
          <w:tcPr>
            <w:tcW w:w="5048" w:type="dxa"/>
          </w:tcPr>
          <w:p w14:paraId="2101C748" w14:textId="46FD752C" w:rsidR="008049DB" w:rsidRDefault="00AB62E9">
            <w:pPr>
              <w:pStyle w:val="Title"/>
            </w:pPr>
            <w:r>
              <w:t>PURCHASE ORDER</w:t>
            </w:r>
          </w:p>
          <w:p w14:paraId="5C46E09C" w14:textId="7ABD4EFC" w:rsidR="008049DB" w:rsidRDefault="009D3E13">
            <w:pPr>
              <w:pStyle w:val="Heading2"/>
              <w:outlineLvl w:val="1"/>
            </w:pPr>
            <w:proofErr w:type="gramStart"/>
            <w:r>
              <w:t>No :</w:t>
            </w:r>
            <w:proofErr w:type="gramEnd"/>
            <w:r w:rsidR="00CE7F7E">
              <w:t xml:space="preserve"> </w:t>
            </w:r>
            <w:r>
              <w:t>{PURCHASE_KODE}</w:t>
            </w:r>
          </w:p>
          <w:p w14:paraId="26239724" w14:textId="77777777" w:rsidR="008049DB" w:rsidRDefault="00117F3B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491D0B1C491D4F5888652BDF80E8350E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sdt>
              <w:sdtPr>
                <w:alias w:val="Enter date:"/>
                <w:tag w:val="Enter date:"/>
                <w:id w:val="-86928495"/>
                <w:placeholder>
                  <w:docPart w:val="76589B0BC3F5448F94D3AFC825BF7D85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Date</w:t>
                </w:r>
              </w:sdtContent>
            </w:sdt>
          </w:p>
        </w:tc>
      </w:tr>
      <w:tr w:rsidR="008049DB" w14:paraId="63FA64DC" w14:textId="77777777" w:rsidTr="00907574">
        <w:trPr>
          <w:trHeight w:val="1440"/>
        </w:trPr>
        <w:tc>
          <w:tcPr>
            <w:tcW w:w="5032" w:type="dxa"/>
          </w:tcPr>
          <w:p w14:paraId="0537F7A7" w14:textId="77777777" w:rsidR="008049DB" w:rsidRDefault="00117F3B">
            <w:pPr>
              <w:pStyle w:val="Heading3"/>
              <w:outlineLvl w:val="2"/>
            </w:pPr>
            <w:sdt>
              <w:sdtPr>
                <w:alias w:val="To:"/>
                <w:tag w:val="To:"/>
                <w:id w:val="1990749598"/>
                <w:placeholder>
                  <w:docPart w:val="AC7C82B252DF49B4909C6AB49AFF05E6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To:</w:t>
                </w:r>
              </w:sdtContent>
            </w:sdt>
          </w:p>
          <w:p w14:paraId="4F247F09" w14:textId="63B805BF" w:rsidR="008049DB" w:rsidRDefault="00AB62E9">
            <w:r>
              <w:t>{nama_distributor}</w:t>
            </w:r>
          </w:p>
          <w:p w14:paraId="462A4D0B" w14:textId="55EFDC5E" w:rsidR="008049DB" w:rsidRDefault="00AB62E9">
            <w:r>
              <w:t>{alamat_distributor}</w:t>
            </w:r>
          </w:p>
          <w:p w14:paraId="5A40C816" w14:textId="3614C18A" w:rsidR="00616194" w:rsidRDefault="00616194"/>
          <w:p w14:paraId="0248E19E" w14:textId="602896B8" w:rsidR="008049DB" w:rsidRDefault="00117F3B">
            <w:sdt>
              <w:sdtPr>
                <w:alias w:val="Phone:"/>
                <w:tag w:val="Phone:"/>
                <w:id w:val="1061450442"/>
                <w:placeholder>
                  <w:docPart w:val="2BE857E76FBF45D190B53279939E7F8A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r w:rsidR="00AB62E9">
              <w:t>{notelp_distributor}</w:t>
            </w:r>
          </w:p>
        </w:tc>
        <w:tc>
          <w:tcPr>
            <w:tcW w:w="5048" w:type="dxa"/>
          </w:tcPr>
          <w:p w14:paraId="410413E9" w14:textId="77777777" w:rsidR="008049DB" w:rsidRDefault="00117F3B">
            <w:pPr>
              <w:pStyle w:val="Heading3"/>
              <w:outlineLvl w:val="2"/>
            </w:pPr>
            <w:sdt>
              <w:sdtPr>
                <w:alias w:val="Ship To:"/>
                <w:tag w:val="Ship To:"/>
                <w:id w:val="-1666934941"/>
                <w:placeholder>
                  <w:docPart w:val="3E9E4362998E46C89243278E64B870B9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Ship To:</w:t>
                </w:r>
              </w:sdtContent>
            </w:sdt>
          </w:p>
          <w:p w14:paraId="4BA9754B" w14:textId="6AF689A5" w:rsidR="00837ECD" w:rsidRDefault="00AB62E9" w:rsidP="00AB62E9">
            <w:r>
              <w:t>{nama_toko}</w:t>
            </w:r>
          </w:p>
          <w:p w14:paraId="5596EAEE" w14:textId="33958DF7" w:rsidR="00616194" w:rsidRDefault="00AB62E9" w:rsidP="00AB62E9">
            <w:r>
              <w:t>{alamat_toko}</w:t>
            </w:r>
          </w:p>
          <w:p w14:paraId="19BF8913" w14:textId="7A449C43" w:rsidR="008049DB" w:rsidRDefault="00117F3B">
            <w:sdt>
              <w:sdtPr>
                <w:alias w:val="Phone:"/>
                <w:tag w:val="Phone:"/>
                <w:id w:val="1224863797"/>
                <w:placeholder>
                  <w:docPart w:val="DEEB5E1B553249439137CDFA780905CC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r w:rsidR="00AB62E9">
              <w:t>{notelp_toko}</w:t>
            </w:r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52190F37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7FC264A" w14:textId="77777777" w:rsidR="008049DB" w:rsidRDefault="00117F3B">
            <w:pPr>
              <w:pStyle w:val="Heading3"/>
              <w:spacing w:line="264" w:lineRule="auto"/>
              <w:outlineLvl w:val="2"/>
            </w:pPr>
            <w:sdt>
              <w:sdtPr>
                <w:alias w:val="Comments or special instructions:"/>
                <w:tag w:val="Comments or special instructions:"/>
                <w:id w:val="2040548107"/>
                <w:placeholder>
                  <w:docPart w:val="27155930826741E6AC44E4943E613D21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Comments or special instructions:</w:t>
                </w:r>
              </w:sdtContent>
            </w:sdt>
          </w:p>
          <w:p w14:paraId="3F559A9B" w14:textId="63D2E2B7" w:rsidR="008049DB" w:rsidRDefault="00AB62E9">
            <w:pPr>
              <w:spacing w:line="264" w:lineRule="auto"/>
            </w:pPr>
            <w:r>
              <w:t>{keterangan_purchase}</w:t>
            </w:r>
          </w:p>
        </w:tc>
      </w:tr>
    </w:tbl>
    <w:tbl>
      <w:tblPr>
        <w:tblStyle w:val="GridTable1Light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830"/>
        <w:gridCol w:w="5536"/>
        <w:gridCol w:w="2694"/>
      </w:tblGrid>
      <w:tr w:rsidR="00AB62E9" w:rsidRPr="00966901" w14:paraId="724C2437" w14:textId="77777777" w:rsidTr="00AB6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sdt>
          <w:sdtPr>
            <w:alias w:val="Salesperson:"/>
            <w:tag w:val="Salesperson:"/>
            <w:id w:val="1444961735"/>
            <w:placeholder>
              <w:docPart w:val="B520812A402448D6998021DEDD447B8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0" w:type="dxa"/>
              </w:tcPr>
              <w:p w14:paraId="266981D4" w14:textId="77777777" w:rsidR="00AB62E9" w:rsidRPr="00966901" w:rsidRDefault="00AB62E9" w:rsidP="002558FA">
                <w:pPr>
                  <w:pStyle w:val="Heading4"/>
                  <w:outlineLvl w:val="3"/>
                </w:pPr>
                <w:r w:rsidRPr="00966901">
                  <w:t>SALESPERSON</w:t>
                </w:r>
              </w:p>
            </w:tc>
          </w:sdtContent>
        </w:sdt>
        <w:tc>
          <w:tcPr>
            <w:tcW w:w="5536" w:type="dxa"/>
          </w:tcPr>
          <w:p w14:paraId="38A67B7B" w14:textId="77777777" w:rsidR="00AB62E9" w:rsidRPr="00966901" w:rsidRDefault="00AB62E9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8062FC9744EC4B4EB351CC423D3D4A63"/>
                </w:placeholder>
                <w:temporary/>
                <w:showingPlcHdr/>
                <w15:appearance w15:val="hidden"/>
              </w:sdtPr>
              <w:sdtContent>
                <w:r w:rsidRPr="00966901">
                  <w:t>P.O. NUMBER</w:t>
                </w:r>
              </w:sdtContent>
            </w:sdt>
          </w:p>
        </w:tc>
        <w:tc>
          <w:tcPr>
            <w:tcW w:w="2694" w:type="dxa"/>
          </w:tcPr>
          <w:p w14:paraId="2BD054A6" w14:textId="77777777" w:rsidR="00AB62E9" w:rsidRPr="00966901" w:rsidRDefault="00AB62E9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Quotation terms:"/>
                <w:tag w:val="Quotation terms:"/>
                <w:id w:val="1351061489"/>
                <w:placeholder>
                  <w:docPart w:val="B1F52CD84A9249EFB888A31118E6C699"/>
                </w:placeholder>
                <w:temporary/>
                <w:showingPlcHdr/>
                <w15:appearance w15:val="hidden"/>
              </w:sdtPr>
              <w:sdtContent>
                <w:r w:rsidRPr="00966901">
                  <w:t>TERMS</w:t>
                </w:r>
              </w:sdtContent>
            </w:sdt>
          </w:p>
        </w:tc>
      </w:tr>
      <w:tr w:rsidR="00AB62E9" w14:paraId="5452B149" w14:textId="77777777" w:rsidTr="00AB62E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E164FDC" w14:textId="43BECDC3" w:rsidR="00AB62E9" w:rsidRDefault="00AB62E9" w:rsidP="00966901">
            <w:pPr>
              <w:spacing w:line="264" w:lineRule="auto"/>
            </w:pPr>
            <w:r>
              <w:t>{adminname}</w:t>
            </w:r>
          </w:p>
        </w:tc>
        <w:tc>
          <w:tcPr>
            <w:tcW w:w="5536" w:type="dxa"/>
          </w:tcPr>
          <w:p w14:paraId="69028AC1" w14:textId="78F9E53F" w:rsidR="00AB62E9" w:rsidRDefault="00AB62E9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{kode_pembelian}</w:t>
            </w:r>
          </w:p>
        </w:tc>
        <w:sdt>
          <w:sdtPr>
            <w:alias w:val="Enter here:"/>
            <w:tag w:val="Enter here:"/>
            <w:id w:val="-1148594671"/>
            <w:placeholder>
              <w:docPart w:val="86A1F6C29A784E049417C94EC71B3EE3"/>
            </w:placeholder>
            <w:temporary/>
            <w:showingPlcHdr/>
            <w15:appearance w15:val="hidden"/>
          </w:sdtPr>
          <w:sdtContent>
            <w:tc>
              <w:tcPr>
                <w:tcW w:w="2694" w:type="dxa"/>
              </w:tcPr>
              <w:p w14:paraId="363CC4B2" w14:textId="77777777" w:rsidR="00AB62E9" w:rsidRDefault="00AB62E9" w:rsidP="00966901">
                <w:pPr>
                  <w:spacing w:line="264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Due on receipt</w:t>
                </w:r>
              </w:p>
            </w:tc>
          </w:sdtContent>
        </w:sdt>
      </w:tr>
    </w:tbl>
    <w:p w14:paraId="03682872" w14:textId="77777777" w:rsidR="00966901" w:rsidRDefault="00966901"/>
    <w:tbl>
      <w:tblPr>
        <w:tblStyle w:val="GridTable1Light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841"/>
        <w:gridCol w:w="1701"/>
        <w:gridCol w:w="1711"/>
      </w:tblGrid>
      <w:tr w:rsidR="008049DB" w14:paraId="2D7CBBD9" w14:textId="77777777" w:rsidTr="00AB6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4DE4589B" w14:textId="77777777" w:rsidR="008049DB" w:rsidRDefault="00117F3B">
            <w:pPr>
              <w:pStyle w:val="Heading4"/>
              <w:outlineLvl w:val="3"/>
            </w:pPr>
            <w:sdt>
              <w:sdtPr>
                <w:alias w:val="Quantity:"/>
                <w:tag w:val="Quantity:"/>
                <w:id w:val="-1738312568"/>
                <w:placeholder>
                  <w:docPart w:val="7B02CA31EA6C4406BA644880A8815B44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QUANTITY</w:t>
                </w:r>
              </w:sdtContent>
            </w:sdt>
          </w:p>
        </w:tc>
        <w:tc>
          <w:tcPr>
            <w:tcW w:w="4841" w:type="dxa"/>
          </w:tcPr>
          <w:p w14:paraId="4C281F2E" w14:textId="77777777" w:rsidR="008049DB" w:rsidRDefault="00117F3B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1A3DCD83C6BE4DBA90B03B24565D1AE6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DESCRIPTION</w:t>
                </w:r>
              </w:sdtContent>
            </w:sdt>
          </w:p>
        </w:tc>
        <w:tc>
          <w:tcPr>
            <w:tcW w:w="1701" w:type="dxa"/>
          </w:tcPr>
          <w:p w14:paraId="3A40FEA1" w14:textId="77777777" w:rsidR="008049DB" w:rsidRDefault="00117F3B">
            <w:pPr>
              <w:pStyle w:val="Heading4"/>
              <w:outlineLvl w:val="3"/>
            </w:pPr>
            <w:sdt>
              <w:sdtPr>
                <w:alias w:val="Unit price:"/>
                <w:tag w:val="Unit price:"/>
                <w:id w:val="1604447165"/>
                <w:placeholder>
                  <w:docPart w:val="61F97358CF8448939248B2463CD96055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UNIT PRICE</w:t>
                </w:r>
              </w:sdtContent>
            </w:sdt>
          </w:p>
        </w:tc>
        <w:tc>
          <w:tcPr>
            <w:tcW w:w="1711" w:type="dxa"/>
          </w:tcPr>
          <w:p w14:paraId="6A7534F0" w14:textId="77777777" w:rsidR="008049DB" w:rsidRDefault="00117F3B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83E140BB96F74FA79FF84FA87C9B92B0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</w:t>
                </w:r>
              </w:sdtContent>
            </w:sdt>
          </w:p>
        </w:tc>
      </w:tr>
      <w:tr w:rsidR="008049DB" w14:paraId="1CDC78F9" w14:textId="77777777" w:rsidTr="00AB62E9">
        <w:tc>
          <w:tcPr>
            <w:tcW w:w="1817" w:type="dxa"/>
          </w:tcPr>
          <w:p w14:paraId="253F3373" w14:textId="21EB65F8" w:rsidR="008049DB" w:rsidRDefault="00AB62E9">
            <w:pPr>
              <w:pStyle w:val="Quantity"/>
            </w:pPr>
            <w:r>
              <w:t>{jumlah}</w:t>
            </w:r>
          </w:p>
        </w:tc>
        <w:tc>
          <w:tcPr>
            <w:tcW w:w="4841" w:type="dxa"/>
          </w:tcPr>
          <w:p w14:paraId="04A57E6D" w14:textId="218D4BB8" w:rsidR="008049DB" w:rsidRDefault="00AB62E9">
            <w:r>
              <w:t>{namaproduk}</w:t>
            </w:r>
          </w:p>
        </w:tc>
        <w:tc>
          <w:tcPr>
            <w:tcW w:w="1701" w:type="dxa"/>
          </w:tcPr>
          <w:p w14:paraId="5BEFBF30" w14:textId="3DBC75A9" w:rsidR="008049DB" w:rsidRDefault="00AB62E9" w:rsidP="00AB62E9">
            <w:pPr>
              <w:pStyle w:val="Amount"/>
              <w:jc w:val="left"/>
            </w:pPr>
            <w:r>
              <w:t>Rp{hargabeli}</w:t>
            </w:r>
          </w:p>
        </w:tc>
        <w:tc>
          <w:tcPr>
            <w:tcW w:w="1711" w:type="dxa"/>
          </w:tcPr>
          <w:p w14:paraId="178678FE" w14:textId="1B82DF1E" w:rsidR="008049DB" w:rsidRDefault="00AB62E9" w:rsidP="00AB62E9">
            <w:pPr>
              <w:pStyle w:val="Amount"/>
              <w:jc w:val="left"/>
            </w:pPr>
            <w:r>
              <w:t>Rp{totalharga}</w:t>
            </w: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1711"/>
      </w:tblGrid>
      <w:tr w:rsidR="008049DB" w14:paraId="372ECBBA" w14:textId="77777777" w:rsidTr="00AB6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5904C48D" w14:textId="77777777"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1384AAD8A2BF4B31B437C3071DA7A7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26F53FFF" w14:textId="77777777" w:rsidR="008049DB" w:rsidRDefault="00934F6F">
                <w:pPr>
                  <w:pStyle w:val="Heading2"/>
                  <w:spacing w:line="264" w:lineRule="auto"/>
                  <w:outlineLvl w:val="1"/>
                </w:pPr>
                <w:r>
                  <w:t>SUBTOTAL</w:t>
                </w:r>
              </w:p>
            </w:tc>
          </w:sdtContent>
        </w:sdt>
        <w:tc>
          <w:tcPr>
            <w:tcW w:w="1711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9A4ED42" w14:textId="214255A1" w:rsidR="008049DB" w:rsidRDefault="00AB62E9" w:rsidP="00AB62E9">
            <w:pPr>
              <w:pStyle w:val="Amount"/>
              <w:spacing w:line="264" w:lineRule="auto"/>
              <w:ind w:right="-209"/>
            </w:pPr>
            <w:r>
              <w:t>Rp{totalsemua}</w:t>
            </w:r>
          </w:p>
        </w:tc>
      </w:tr>
      <w:tr w:rsidR="008049DB" w14:paraId="0BA343B8" w14:textId="77777777" w:rsidTr="00AB62E9">
        <w:tc>
          <w:tcPr>
            <w:tcW w:w="1817" w:type="dxa"/>
          </w:tcPr>
          <w:p w14:paraId="194A74BE" w14:textId="77777777" w:rsidR="008049DB" w:rsidRDefault="008049DB">
            <w:pPr>
              <w:spacing w:line="264" w:lineRule="auto"/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86D4C27" w14:textId="69F33E44" w:rsidR="008049DB" w:rsidRDefault="00AB62E9">
            <w:pPr>
              <w:pStyle w:val="Heading2"/>
              <w:spacing w:line="264" w:lineRule="auto"/>
              <w:outlineLvl w:val="1"/>
            </w:pPr>
            <w:r>
              <w:t>PPn 11%</w:t>
            </w:r>
          </w:p>
        </w:tc>
        <w:tc>
          <w:tcPr>
            <w:tcW w:w="17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40F57AB" w14:textId="2283D0F3" w:rsidR="008049DB" w:rsidRDefault="00AB62E9">
            <w:pPr>
              <w:pStyle w:val="Amount"/>
              <w:spacing w:line="264" w:lineRule="auto"/>
            </w:pPr>
            <w:r>
              <w:t>Rp{ppn}</w:t>
            </w:r>
          </w:p>
        </w:tc>
      </w:tr>
      <w:tr w:rsidR="008049DB" w14:paraId="1300ABFE" w14:textId="77777777" w:rsidTr="00AB62E9">
        <w:tc>
          <w:tcPr>
            <w:tcW w:w="1817" w:type="dxa"/>
          </w:tcPr>
          <w:p w14:paraId="1169A26B" w14:textId="77777777" w:rsidR="008049DB" w:rsidRDefault="008049DB">
            <w:pPr>
              <w:spacing w:line="264" w:lineRule="auto"/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1C889BAB" w14:textId="77777777" w:rsidR="008049DB" w:rsidRDefault="00117F3B">
            <w:pPr>
              <w:pStyle w:val="Heading2"/>
              <w:spacing w:line="264" w:lineRule="auto"/>
              <w:outlineLvl w:val="1"/>
            </w:pPr>
            <w:sdt>
              <w:sdtPr>
                <w:alias w:val="Shipping and handling:"/>
                <w:tag w:val="Shipping and handling:"/>
                <w:id w:val="-1692443947"/>
                <w:placeholder>
                  <w:docPart w:val="25978209A763447B916460AAA8BBE436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SHIPPING &amp; HANDLING</w:t>
                </w:r>
              </w:sdtContent>
            </w:sdt>
          </w:p>
        </w:tc>
        <w:tc>
          <w:tcPr>
            <w:tcW w:w="17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FC8BCD2" w14:textId="47B218FA" w:rsidR="008049DB" w:rsidRDefault="00AB62E9">
            <w:pPr>
              <w:pStyle w:val="Amount"/>
              <w:spacing w:line="264" w:lineRule="auto"/>
            </w:pPr>
            <w:r>
              <w:t>Rp{ongkir}</w:t>
            </w:r>
          </w:p>
        </w:tc>
      </w:tr>
      <w:tr w:rsidR="008049DB" w14:paraId="1A5051E8" w14:textId="77777777" w:rsidTr="00AB62E9">
        <w:tc>
          <w:tcPr>
            <w:tcW w:w="1817" w:type="dxa"/>
          </w:tcPr>
          <w:p w14:paraId="1BD2F1BD" w14:textId="77777777" w:rsidR="008049DB" w:rsidRDefault="008049DB">
            <w:pPr>
              <w:spacing w:line="264" w:lineRule="auto"/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0690978F" w14:textId="77777777" w:rsidR="008049DB" w:rsidRDefault="00117F3B">
            <w:pPr>
              <w:pStyle w:val="Heading2"/>
              <w:spacing w:line="264" w:lineRule="auto"/>
              <w:outlineLvl w:val="1"/>
            </w:pPr>
            <w:sdt>
              <w:sdtPr>
                <w:alias w:val="Total due:"/>
                <w:tag w:val="Total due:"/>
                <w:id w:val="2003691622"/>
                <w:placeholder>
                  <w:docPart w:val="A219B147FAD749479A295406E1D353C4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 due</w:t>
                </w:r>
              </w:sdtContent>
            </w:sdt>
          </w:p>
        </w:tc>
        <w:tc>
          <w:tcPr>
            <w:tcW w:w="17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4130FC1" w14:textId="11FC506F" w:rsidR="008049DB" w:rsidRDefault="00AB62E9" w:rsidP="00AB62E9">
            <w:pPr>
              <w:pStyle w:val="Amount"/>
              <w:spacing w:line="264" w:lineRule="auto"/>
              <w:ind w:right="-67"/>
            </w:pPr>
            <w:r>
              <w:t>Rp{jumlahtotal}</w:t>
            </w:r>
          </w:p>
        </w:tc>
      </w:tr>
    </w:tbl>
    <w:p w14:paraId="28070C3E" w14:textId="77777777" w:rsidR="009549DE" w:rsidRDefault="009549DE">
      <w:pPr>
        <w:pStyle w:val="Instructions"/>
      </w:pPr>
      <w:r>
        <w:br/>
      </w:r>
    </w:p>
    <w:p w14:paraId="50E24175" w14:textId="77777777" w:rsidR="009549DE" w:rsidRDefault="009549DE">
      <w:pPr>
        <w:pStyle w:val="Instructions"/>
      </w:pPr>
    </w:p>
    <w:p w14:paraId="0240656C" w14:textId="77777777" w:rsidR="009549DE" w:rsidRDefault="009549DE">
      <w:pPr>
        <w:pStyle w:val="Instructions"/>
      </w:pPr>
    </w:p>
    <w:p w14:paraId="6636171A" w14:textId="77777777" w:rsidR="009549DE" w:rsidRDefault="009549DE">
      <w:pPr>
        <w:pStyle w:val="Instructions"/>
      </w:pPr>
    </w:p>
    <w:p w14:paraId="497DC034" w14:textId="77777777" w:rsidR="009549DE" w:rsidRDefault="009549DE">
      <w:pPr>
        <w:pStyle w:val="Instructions"/>
      </w:pPr>
    </w:p>
    <w:p w14:paraId="4B5CB88A" w14:textId="77777777" w:rsidR="009549DE" w:rsidRDefault="009549DE">
      <w:pPr>
        <w:pStyle w:val="Instructions"/>
      </w:pPr>
    </w:p>
    <w:p w14:paraId="5687B6B7" w14:textId="77777777" w:rsidR="009549DE" w:rsidRDefault="009549DE">
      <w:pPr>
        <w:pStyle w:val="Instructions"/>
      </w:pPr>
    </w:p>
    <w:p w14:paraId="627A07E3" w14:textId="77777777" w:rsidR="009549DE" w:rsidRDefault="009549DE">
      <w:pPr>
        <w:pStyle w:val="Instructions"/>
      </w:pPr>
    </w:p>
    <w:p w14:paraId="12BA1F40" w14:textId="77777777" w:rsidR="009549DE" w:rsidRDefault="009549DE">
      <w:pPr>
        <w:pStyle w:val="Instructions"/>
      </w:pPr>
    </w:p>
    <w:p w14:paraId="0267C609" w14:textId="77777777" w:rsidR="009549DE" w:rsidRDefault="009549DE">
      <w:pPr>
        <w:pStyle w:val="Instructions"/>
      </w:pPr>
    </w:p>
    <w:p w14:paraId="3F300903" w14:textId="77777777" w:rsidR="009549DE" w:rsidRDefault="009549DE">
      <w:pPr>
        <w:pStyle w:val="Instructions"/>
      </w:pPr>
    </w:p>
    <w:p w14:paraId="2FF4684D" w14:textId="77777777" w:rsidR="009549DE" w:rsidRDefault="009549DE">
      <w:pPr>
        <w:pStyle w:val="Instructions"/>
      </w:pPr>
    </w:p>
    <w:p w14:paraId="40B28462" w14:textId="77777777" w:rsidR="009549DE" w:rsidRDefault="009549DE">
      <w:pPr>
        <w:pStyle w:val="Instructions"/>
      </w:pPr>
    </w:p>
    <w:p w14:paraId="1CAAD9E4" w14:textId="77777777" w:rsidR="009549DE" w:rsidRDefault="009549DE">
      <w:pPr>
        <w:pStyle w:val="Instructions"/>
      </w:pPr>
    </w:p>
    <w:p w14:paraId="1662EF40" w14:textId="1B8D7414" w:rsidR="008049DB" w:rsidRDefault="00117F3B">
      <w:pPr>
        <w:pStyle w:val="Instructions"/>
      </w:pPr>
      <w:sdt>
        <w:sdtPr>
          <w:alias w:val="Make all checks payable to:"/>
          <w:tag w:val="Make all checks payable to:"/>
          <w:id w:val="1506397642"/>
          <w:placeholder>
            <w:docPart w:val="C1641B7C12434DEA88D36D352EA936AE"/>
          </w:placeholder>
          <w:temporary/>
          <w:showingPlcHdr/>
          <w15:appearance w15:val="hidden"/>
        </w:sdtPr>
        <w:sdtEndPr/>
        <w:sdtContent>
          <w:r w:rsidR="00616194">
            <w:t>Make all checks payable to</w:t>
          </w:r>
        </w:sdtContent>
      </w:sdt>
      <w:r w:rsidR="00A93410">
        <w:t xml:space="preserve"> </w:t>
      </w:r>
      <w:sdt>
        <w:sdtPr>
          <w:alias w:val="Company name:"/>
          <w:tag w:val="Company name:"/>
          <w:id w:val="-1511823771"/>
          <w:placeholder>
            <w:docPart w:val="6EC7928E9CFF4A9F99A83C6AF502C800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AB62E9">
            <w:t>{nama_toko}</w:t>
          </w:r>
        </w:sdtContent>
      </w:sdt>
    </w:p>
    <w:p w14:paraId="6C81260A" w14:textId="77777777" w:rsidR="008049DB" w:rsidRDefault="00117F3B">
      <w:pPr>
        <w:pStyle w:val="Instructions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81066A651BF64304968D94EFA8C6FE4C"/>
          </w:placeholder>
          <w:temporary/>
          <w:showingPlcHdr/>
          <w15:appearance w15:val="hidden"/>
        </w:sdtPr>
        <w:sdtEndPr/>
        <w:sdtContent>
          <w:r w:rsidR="00616194">
            <w:t>If you have any questions concerning this invoice</w:t>
          </w:r>
        </w:sdtContent>
      </w:sdt>
      <w:r w:rsidR="00616194">
        <w:t xml:space="preserve">, </w:t>
      </w:r>
      <w:sdt>
        <w:sdtPr>
          <w:alias w:val="Contact:"/>
          <w:tag w:val="Contact:"/>
          <w:id w:val="594608141"/>
          <w:placeholder>
            <w:docPart w:val="4E68AF9BFD004C198BABCAA6744D72C2"/>
          </w:placeholder>
          <w:temporary/>
          <w:showingPlcHdr/>
          <w15:appearance w15:val="hidden"/>
        </w:sdtPr>
        <w:sdtEndPr/>
        <w:sdtContent>
          <w:r w:rsidR="00616194">
            <w:t>contact</w:t>
          </w:r>
        </w:sdtContent>
      </w:sdt>
      <w:r w:rsidR="00616194">
        <w:t xml:space="preserve"> </w:t>
      </w:r>
      <w:sdt>
        <w:sdtPr>
          <w:alias w:val="Enter Contact person name:"/>
          <w:tag w:val="Enter Contact person name:"/>
          <w:id w:val="95537271"/>
          <w:placeholder>
            <w:docPart w:val="47BA757777AD47C0B266756C4256852B"/>
          </w:placeholder>
          <w:temporary/>
          <w:showingPlcHdr/>
          <w15:appearance w15:val="hidden"/>
        </w:sdtPr>
        <w:sdtEndPr/>
        <w:sdtContent>
          <w:r w:rsidR="006A3739">
            <w:t>Name</w:t>
          </w:r>
        </w:sdtContent>
      </w:sdt>
      <w:r w:rsidR="00616194">
        <w:t xml:space="preserve">, </w:t>
      </w:r>
      <w:sdt>
        <w:sdtPr>
          <w:alias w:val="Enter phone:"/>
          <w:tag w:val="Enter phone:"/>
          <w:id w:val="217333968"/>
          <w:placeholder>
            <w:docPart w:val="959702E8050C440281D1CAF9AAF132D6"/>
          </w:placeholder>
          <w:temporary/>
          <w:showingPlcHdr/>
          <w15:appearance w15:val="hidden"/>
        </w:sdtPr>
        <w:sdtEndPr/>
        <w:sdtContent>
          <w:r w:rsidR="00616194">
            <w:t>Phone</w:t>
          </w:r>
        </w:sdtContent>
      </w:sdt>
      <w:r w:rsidR="00616194">
        <w:t xml:space="preserve">, </w:t>
      </w:r>
      <w:sdt>
        <w:sdtPr>
          <w:alias w:val="Enter email:"/>
          <w:tag w:val="Enter email:"/>
          <w:id w:val="-1022242413"/>
          <w:placeholder>
            <w:docPart w:val="A9DE9F40D29C4716B073120D5F704033"/>
          </w:placeholder>
          <w:temporary/>
          <w:showingPlcHdr/>
          <w15:appearance w15:val="hidden"/>
        </w:sdtPr>
        <w:sdtEndPr/>
        <w:sdtContent>
          <w:r w:rsidR="00616194">
            <w:t>Email</w:t>
          </w:r>
        </w:sdtContent>
      </w:sdt>
    </w:p>
    <w:p w14:paraId="319D4BE3" w14:textId="77777777" w:rsidR="00837ECD" w:rsidRPr="00837ECD" w:rsidRDefault="00117F3B" w:rsidP="00837ECD">
      <w:pPr>
        <w:pStyle w:val="ThankYou"/>
      </w:pPr>
      <w:sdt>
        <w:sdtPr>
          <w:alias w:val="Thank your for your business:"/>
          <w:tag w:val="Thank your for your business:"/>
          <w:id w:val="1216170115"/>
          <w:placeholder>
            <w:docPart w:val="E07197771FE14421A7D1224D6EF5CD07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sectPr w:rsidR="00837ECD" w:rsidRPr="00837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5F245" w14:textId="77777777" w:rsidR="00117F3B" w:rsidRDefault="00117F3B">
      <w:pPr>
        <w:spacing w:line="240" w:lineRule="auto"/>
      </w:pPr>
      <w:r>
        <w:separator/>
      </w:r>
    </w:p>
  </w:endnote>
  <w:endnote w:type="continuationSeparator" w:id="0">
    <w:p w14:paraId="58D977CD" w14:textId="77777777" w:rsidR="00117F3B" w:rsidRDefault="00117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D818F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5FF524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6334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9CE1B" w14:textId="77777777" w:rsidR="00117F3B" w:rsidRDefault="00117F3B">
      <w:pPr>
        <w:spacing w:line="240" w:lineRule="auto"/>
      </w:pPr>
      <w:r>
        <w:separator/>
      </w:r>
    </w:p>
  </w:footnote>
  <w:footnote w:type="continuationSeparator" w:id="0">
    <w:p w14:paraId="4E683A70" w14:textId="77777777" w:rsidR="00117F3B" w:rsidRDefault="00117F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6EA7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48747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953C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E9"/>
    <w:rsid w:val="00055AF8"/>
    <w:rsid w:val="00117F3B"/>
    <w:rsid w:val="002558FA"/>
    <w:rsid w:val="00323F56"/>
    <w:rsid w:val="003667F4"/>
    <w:rsid w:val="003736B2"/>
    <w:rsid w:val="00616194"/>
    <w:rsid w:val="006A3739"/>
    <w:rsid w:val="007577D4"/>
    <w:rsid w:val="00793AFB"/>
    <w:rsid w:val="007D3668"/>
    <w:rsid w:val="008049DB"/>
    <w:rsid w:val="00837ECD"/>
    <w:rsid w:val="00907574"/>
    <w:rsid w:val="00934F6F"/>
    <w:rsid w:val="009549DE"/>
    <w:rsid w:val="00966901"/>
    <w:rsid w:val="00981A82"/>
    <w:rsid w:val="009D3E13"/>
    <w:rsid w:val="00A93410"/>
    <w:rsid w:val="00AB62E9"/>
    <w:rsid w:val="00B76A92"/>
    <w:rsid w:val="00BB4862"/>
    <w:rsid w:val="00BF2506"/>
    <w:rsid w:val="00C3067E"/>
    <w:rsid w:val="00CE7F7E"/>
    <w:rsid w:val="00CF07F2"/>
    <w:rsid w:val="00D934CD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2AE61"/>
  <w15:chartTrackingRefBased/>
  <w15:docId w15:val="{2E0A5329-3350-4D20-8D22-62BF40CB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sang%20Paudra%20Jaya\AppData\Roaming\Microsoft\Templates\Invoice%20(docum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3097198A04455486B1C97B5D98F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948FC-CD2C-4E38-9F53-48B956769832}"/>
      </w:docPartPr>
      <w:docPartBody>
        <w:p w:rsidR="00000000" w:rsidRDefault="00D50E6A">
          <w:pPr>
            <w:pStyle w:val="AA3097198A04455486B1C97B5D98F64F"/>
          </w:pPr>
          <w:r>
            <w:t>Company Name</w:t>
          </w:r>
        </w:p>
      </w:docPartBody>
    </w:docPart>
    <w:docPart>
      <w:docPartPr>
        <w:name w:val="F2C82EF8512E40BD91A2C1E011981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AA58B-94DC-4A5B-8C45-E7936B89DAEC}"/>
      </w:docPartPr>
      <w:docPartBody>
        <w:p w:rsidR="00000000" w:rsidRDefault="00D50E6A">
          <w:pPr>
            <w:pStyle w:val="F2C82EF8512E40BD91A2C1E011981801"/>
          </w:pPr>
          <w:r>
            <w:t>Phone:</w:t>
          </w:r>
        </w:p>
      </w:docPartBody>
    </w:docPart>
    <w:docPart>
      <w:docPartPr>
        <w:name w:val="491D0B1C491D4F5888652BDF80E83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5E2AD-70A7-4D78-BD2B-B7F12AD2A2C7}"/>
      </w:docPartPr>
      <w:docPartBody>
        <w:p w:rsidR="00000000" w:rsidRDefault="00D50E6A">
          <w:pPr>
            <w:pStyle w:val="491D0B1C491D4F5888652BDF80E8350E"/>
          </w:pPr>
          <w:r>
            <w:t>Date:</w:t>
          </w:r>
        </w:p>
      </w:docPartBody>
    </w:docPart>
    <w:docPart>
      <w:docPartPr>
        <w:name w:val="76589B0BC3F5448F94D3AFC825BF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58602-3F9D-4DEC-A755-C792C9DF6C82}"/>
      </w:docPartPr>
      <w:docPartBody>
        <w:p w:rsidR="00000000" w:rsidRDefault="00D50E6A">
          <w:pPr>
            <w:pStyle w:val="76589B0BC3F5448F94D3AFC825BF7D85"/>
          </w:pPr>
          <w:r>
            <w:t>Date</w:t>
          </w:r>
        </w:p>
      </w:docPartBody>
    </w:docPart>
    <w:docPart>
      <w:docPartPr>
        <w:name w:val="AC7C82B252DF49B4909C6AB49AFF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14AFF-3559-4F24-B2D5-BADACF780A13}"/>
      </w:docPartPr>
      <w:docPartBody>
        <w:p w:rsidR="00000000" w:rsidRDefault="00D50E6A">
          <w:pPr>
            <w:pStyle w:val="AC7C82B252DF49B4909C6AB49AFF05E6"/>
          </w:pPr>
          <w:r>
            <w:t>To:</w:t>
          </w:r>
        </w:p>
      </w:docPartBody>
    </w:docPart>
    <w:docPart>
      <w:docPartPr>
        <w:name w:val="2BE857E76FBF45D190B53279939E7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B7B00-C0DF-49DE-B980-4833A8590535}"/>
      </w:docPartPr>
      <w:docPartBody>
        <w:p w:rsidR="00000000" w:rsidRDefault="00D50E6A">
          <w:pPr>
            <w:pStyle w:val="2BE857E76FBF45D190B53279939E7F8A"/>
          </w:pPr>
          <w:r>
            <w:t>Phone:</w:t>
          </w:r>
        </w:p>
      </w:docPartBody>
    </w:docPart>
    <w:docPart>
      <w:docPartPr>
        <w:name w:val="3E9E4362998E46C89243278E64B87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A7BE9-04E3-46B8-9688-3CEF3BD8861A}"/>
      </w:docPartPr>
      <w:docPartBody>
        <w:p w:rsidR="00000000" w:rsidRDefault="00D50E6A">
          <w:pPr>
            <w:pStyle w:val="3E9E4362998E46C89243278E64B870B9"/>
          </w:pPr>
          <w:r>
            <w:t>Ship To:</w:t>
          </w:r>
        </w:p>
      </w:docPartBody>
    </w:docPart>
    <w:docPart>
      <w:docPartPr>
        <w:name w:val="DEEB5E1B553249439137CDFA78090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9AAFF-4364-4813-91B3-EBF4CC67298E}"/>
      </w:docPartPr>
      <w:docPartBody>
        <w:p w:rsidR="00000000" w:rsidRDefault="00D50E6A">
          <w:pPr>
            <w:pStyle w:val="DEEB5E1B553249439137CDFA780905CC"/>
          </w:pPr>
          <w:r>
            <w:t>Phone:</w:t>
          </w:r>
        </w:p>
      </w:docPartBody>
    </w:docPart>
    <w:docPart>
      <w:docPartPr>
        <w:name w:val="27155930826741E6AC44E4943E613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7B403-C00F-46A5-907D-EB5264E86D51}"/>
      </w:docPartPr>
      <w:docPartBody>
        <w:p w:rsidR="00000000" w:rsidRDefault="00D50E6A">
          <w:pPr>
            <w:pStyle w:val="27155930826741E6AC44E4943E613D21"/>
          </w:pPr>
          <w:r>
            <w:t xml:space="preserve">Comments or </w:t>
          </w:r>
          <w:r>
            <w:t>special instructions:</w:t>
          </w:r>
        </w:p>
      </w:docPartBody>
    </w:docPart>
    <w:docPart>
      <w:docPartPr>
        <w:name w:val="7B02CA31EA6C4406BA644880A8815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C9B2D-1AC4-46DB-808E-EE75FF92AF82}"/>
      </w:docPartPr>
      <w:docPartBody>
        <w:p w:rsidR="00000000" w:rsidRDefault="00D50E6A">
          <w:pPr>
            <w:pStyle w:val="7B02CA31EA6C4406BA644880A8815B44"/>
          </w:pPr>
          <w:r>
            <w:t>QUANTITY</w:t>
          </w:r>
        </w:p>
      </w:docPartBody>
    </w:docPart>
    <w:docPart>
      <w:docPartPr>
        <w:name w:val="1A3DCD83C6BE4DBA90B03B24565D1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B3BE7-0C82-433D-829F-F234027BBF6B}"/>
      </w:docPartPr>
      <w:docPartBody>
        <w:p w:rsidR="00000000" w:rsidRDefault="00D50E6A">
          <w:pPr>
            <w:pStyle w:val="1A3DCD83C6BE4DBA90B03B24565D1AE6"/>
          </w:pPr>
          <w:r>
            <w:t>DESCRIPTION</w:t>
          </w:r>
        </w:p>
      </w:docPartBody>
    </w:docPart>
    <w:docPart>
      <w:docPartPr>
        <w:name w:val="61F97358CF8448939248B2463CD96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AA0FC-5E0B-4FF0-AB68-24258F471A4B}"/>
      </w:docPartPr>
      <w:docPartBody>
        <w:p w:rsidR="00000000" w:rsidRDefault="00D50E6A">
          <w:pPr>
            <w:pStyle w:val="61F97358CF8448939248B2463CD96055"/>
          </w:pPr>
          <w:r>
            <w:t>UNIT PRICE</w:t>
          </w:r>
        </w:p>
      </w:docPartBody>
    </w:docPart>
    <w:docPart>
      <w:docPartPr>
        <w:name w:val="83E140BB96F74FA79FF84FA87C9B9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2A277-F06B-49F7-B4BF-FD9A724D8B54}"/>
      </w:docPartPr>
      <w:docPartBody>
        <w:p w:rsidR="00000000" w:rsidRDefault="00D50E6A">
          <w:pPr>
            <w:pStyle w:val="83E140BB96F74FA79FF84FA87C9B92B0"/>
          </w:pPr>
          <w:r>
            <w:t>TOTAL</w:t>
          </w:r>
        </w:p>
      </w:docPartBody>
    </w:docPart>
    <w:docPart>
      <w:docPartPr>
        <w:name w:val="1384AAD8A2BF4B31B437C3071DA7A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EDBBB-5B9E-4592-9F92-3EB3D6012D60}"/>
      </w:docPartPr>
      <w:docPartBody>
        <w:p w:rsidR="00000000" w:rsidRDefault="00D50E6A">
          <w:pPr>
            <w:pStyle w:val="1384AAD8A2BF4B31B437C3071DA7A767"/>
          </w:pPr>
          <w:r>
            <w:t>SUBTOTAL</w:t>
          </w:r>
        </w:p>
      </w:docPartBody>
    </w:docPart>
    <w:docPart>
      <w:docPartPr>
        <w:name w:val="25978209A763447B916460AAA8BBE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7595E-9F63-4970-8370-CF5821FACB90}"/>
      </w:docPartPr>
      <w:docPartBody>
        <w:p w:rsidR="00000000" w:rsidRDefault="00D50E6A">
          <w:pPr>
            <w:pStyle w:val="25978209A763447B916460AAA8BBE436"/>
          </w:pPr>
          <w:r>
            <w:t>SHIPPING &amp; HANDLING</w:t>
          </w:r>
        </w:p>
      </w:docPartBody>
    </w:docPart>
    <w:docPart>
      <w:docPartPr>
        <w:name w:val="A219B147FAD749479A295406E1D35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A5803-DF5D-48EA-B719-9D4F9C9EB222}"/>
      </w:docPartPr>
      <w:docPartBody>
        <w:p w:rsidR="00000000" w:rsidRDefault="00D50E6A">
          <w:pPr>
            <w:pStyle w:val="A219B147FAD749479A295406E1D353C4"/>
          </w:pPr>
          <w:r>
            <w:t>TOTAL due</w:t>
          </w:r>
        </w:p>
      </w:docPartBody>
    </w:docPart>
    <w:docPart>
      <w:docPartPr>
        <w:name w:val="C1641B7C12434DEA88D36D352EA93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1F596-D099-4923-90BF-84EEFC2D6DA0}"/>
      </w:docPartPr>
      <w:docPartBody>
        <w:p w:rsidR="00000000" w:rsidRDefault="00D50E6A">
          <w:pPr>
            <w:pStyle w:val="C1641B7C12434DEA88D36D352EA936AE"/>
          </w:pPr>
          <w:r>
            <w:t>Make all checks payable to</w:t>
          </w:r>
        </w:p>
      </w:docPartBody>
    </w:docPart>
    <w:docPart>
      <w:docPartPr>
        <w:name w:val="6EC7928E9CFF4A9F99A83C6AF502C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98EAF-51D8-4A88-95FA-9A8AE5E3068B}"/>
      </w:docPartPr>
      <w:docPartBody>
        <w:p w:rsidR="00000000" w:rsidRDefault="00D50E6A">
          <w:pPr>
            <w:pStyle w:val="6EC7928E9CFF4A9F99A83C6AF502C800"/>
          </w:pPr>
          <w:r>
            <w:t>Company Name</w:t>
          </w:r>
        </w:p>
      </w:docPartBody>
    </w:docPart>
    <w:docPart>
      <w:docPartPr>
        <w:name w:val="81066A651BF64304968D94EFA8C6F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1DA0-739C-429D-B7CD-C9D4104A164D}"/>
      </w:docPartPr>
      <w:docPartBody>
        <w:p w:rsidR="00000000" w:rsidRDefault="00D50E6A">
          <w:pPr>
            <w:pStyle w:val="81066A651BF64304968D94EFA8C6FE4C"/>
          </w:pPr>
          <w:r>
            <w:t>If you have any questions concerning this invoice</w:t>
          </w:r>
        </w:p>
      </w:docPartBody>
    </w:docPart>
    <w:docPart>
      <w:docPartPr>
        <w:name w:val="4E68AF9BFD004C198BABCAA6744D7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DCB1D-BE78-4E23-B94D-F952D0F3E2D1}"/>
      </w:docPartPr>
      <w:docPartBody>
        <w:p w:rsidR="00000000" w:rsidRDefault="00D50E6A">
          <w:pPr>
            <w:pStyle w:val="4E68AF9BFD004C198BABCAA6744D72C2"/>
          </w:pPr>
          <w:r>
            <w:t>contact</w:t>
          </w:r>
        </w:p>
      </w:docPartBody>
    </w:docPart>
    <w:docPart>
      <w:docPartPr>
        <w:name w:val="47BA757777AD47C0B266756C42568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EEA7C-AF88-4C34-8263-2C3F3393EDC8}"/>
      </w:docPartPr>
      <w:docPartBody>
        <w:p w:rsidR="00000000" w:rsidRDefault="00D50E6A">
          <w:pPr>
            <w:pStyle w:val="47BA757777AD47C0B266756C4256852B"/>
          </w:pPr>
          <w:r>
            <w:t>Name</w:t>
          </w:r>
        </w:p>
      </w:docPartBody>
    </w:docPart>
    <w:docPart>
      <w:docPartPr>
        <w:name w:val="959702E8050C440281D1CAF9AAF13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9A858-D5BB-4FAD-B825-757CDC18929B}"/>
      </w:docPartPr>
      <w:docPartBody>
        <w:p w:rsidR="00000000" w:rsidRDefault="00D50E6A">
          <w:pPr>
            <w:pStyle w:val="959702E8050C440281D1CAF9AAF132D6"/>
          </w:pPr>
          <w:r>
            <w:t>Phone</w:t>
          </w:r>
        </w:p>
      </w:docPartBody>
    </w:docPart>
    <w:docPart>
      <w:docPartPr>
        <w:name w:val="A9DE9F40D29C4716B073120D5F704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01D63-A0CF-4FBA-963B-DBBF9728BC4E}"/>
      </w:docPartPr>
      <w:docPartBody>
        <w:p w:rsidR="00000000" w:rsidRDefault="00D50E6A">
          <w:pPr>
            <w:pStyle w:val="A9DE9F40D29C4716B073120D5F704033"/>
          </w:pPr>
          <w:r>
            <w:t>Email</w:t>
          </w:r>
        </w:p>
      </w:docPartBody>
    </w:docPart>
    <w:docPart>
      <w:docPartPr>
        <w:name w:val="E07197771FE14421A7D1224D6EF5C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8F099-F46B-4D6A-9F8A-6D56D3FBB837}"/>
      </w:docPartPr>
      <w:docPartBody>
        <w:p w:rsidR="00000000" w:rsidRDefault="00D50E6A">
          <w:pPr>
            <w:pStyle w:val="E07197771FE14421A7D1224D6EF5CD07"/>
          </w:pPr>
          <w:r>
            <w:t>Thank you for your business!</w:t>
          </w:r>
        </w:p>
      </w:docPartBody>
    </w:docPart>
    <w:docPart>
      <w:docPartPr>
        <w:name w:val="B520812A402448D6998021DEDD447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B7D91-CD54-43AE-800D-1D594EDD2791}"/>
      </w:docPartPr>
      <w:docPartBody>
        <w:p w:rsidR="00000000" w:rsidRDefault="006E1C9B" w:rsidP="006E1C9B">
          <w:pPr>
            <w:pStyle w:val="B520812A402448D6998021DEDD447B8B"/>
          </w:pPr>
          <w:r w:rsidRPr="00966901">
            <w:t>SALESPERSON</w:t>
          </w:r>
        </w:p>
      </w:docPartBody>
    </w:docPart>
    <w:docPart>
      <w:docPartPr>
        <w:name w:val="8062FC9744EC4B4EB351CC423D3D4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3DE6C-E07B-4840-847F-0F607D529E98}"/>
      </w:docPartPr>
      <w:docPartBody>
        <w:p w:rsidR="00000000" w:rsidRDefault="006E1C9B" w:rsidP="006E1C9B">
          <w:pPr>
            <w:pStyle w:val="8062FC9744EC4B4EB351CC423D3D4A63"/>
          </w:pPr>
          <w:r w:rsidRPr="00966901">
            <w:t>P.O. NUMBER</w:t>
          </w:r>
        </w:p>
      </w:docPartBody>
    </w:docPart>
    <w:docPart>
      <w:docPartPr>
        <w:name w:val="B1F52CD84A9249EFB888A31118E6C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AB445-D455-4AF2-823D-8A3DD79651F9}"/>
      </w:docPartPr>
      <w:docPartBody>
        <w:p w:rsidR="00000000" w:rsidRDefault="006E1C9B" w:rsidP="006E1C9B">
          <w:pPr>
            <w:pStyle w:val="B1F52CD84A9249EFB888A31118E6C699"/>
          </w:pPr>
          <w:r w:rsidRPr="00966901">
            <w:t>TERMS</w:t>
          </w:r>
        </w:p>
      </w:docPartBody>
    </w:docPart>
    <w:docPart>
      <w:docPartPr>
        <w:name w:val="86A1F6C29A784E049417C94EC71B3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F54DB-8BFC-4121-9993-5762944D8CCF}"/>
      </w:docPartPr>
      <w:docPartBody>
        <w:p w:rsidR="00000000" w:rsidRDefault="006E1C9B" w:rsidP="006E1C9B">
          <w:pPr>
            <w:pStyle w:val="86A1F6C29A784E049417C94EC71B3EE3"/>
          </w:pPr>
          <w:r>
            <w:t>Due on receipt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9B"/>
    <w:rsid w:val="006E1C9B"/>
    <w:rsid w:val="00D5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3097198A04455486B1C97B5D98F64F">
    <w:name w:val="AA3097198A04455486B1C97B5D98F64F"/>
  </w:style>
  <w:style w:type="paragraph" w:customStyle="1" w:styleId="DF2305A7707A4FA6A0ADD9DA42F57516">
    <w:name w:val="DF2305A7707A4FA6A0ADD9DA42F57516"/>
  </w:style>
  <w:style w:type="paragraph" w:customStyle="1" w:styleId="4BF738F938B44987854732A74BB92407">
    <w:name w:val="4BF738F938B44987854732A74BB92407"/>
  </w:style>
  <w:style w:type="paragraph" w:customStyle="1" w:styleId="6636B1C02A014ED69F5BBBE674C5862F">
    <w:name w:val="6636B1C02A014ED69F5BBBE674C5862F"/>
  </w:style>
  <w:style w:type="paragraph" w:customStyle="1" w:styleId="F2C82EF8512E40BD91A2C1E011981801">
    <w:name w:val="F2C82EF8512E40BD91A2C1E011981801"/>
  </w:style>
  <w:style w:type="paragraph" w:customStyle="1" w:styleId="5067788658BA4189BBE9B7BEF35583A7">
    <w:name w:val="5067788658BA4189BBE9B7BEF35583A7"/>
  </w:style>
  <w:style w:type="paragraph" w:customStyle="1" w:styleId="2606AE0C2D844C3E8D4A132026484329">
    <w:name w:val="2606AE0C2D844C3E8D4A132026484329"/>
  </w:style>
  <w:style w:type="paragraph" w:customStyle="1" w:styleId="3F9F58A35EC14C8FAF4826856D9887D0">
    <w:name w:val="3F9F58A35EC14C8FAF4826856D9887D0"/>
  </w:style>
  <w:style w:type="paragraph" w:customStyle="1" w:styleId="F118AB1D3788408F889194AF60B27E54">
    <w:name w:val="F118AB1D3788408F889194AF60B27E54"/>
  </w:style>
  <w:style w:type="paragraph" w:customStyle="1" w:styleId="82797ED7B1E844FFA727B202DD742741">
    <w:name w:val="82797ED7B1E844FFA727B202DD742741"/>
  </w:style>
  <w:style w:type="paragraph" w:customStyle="1" w:styleId="540AFCD2E4594977B744C2B67865643C">
    <w:name w:val="540AFCD2E4594977B744C2B67865643C"/>
  </w:style>
  <w:style w:type="paragraph" w:customStyle="1" w:styleId="491D0B1C491D4F5888652BDF80E8350E">
    <w:name w:val="491D0B1C491D4F5888652BDF80E8350E"/>
  </w:style>
  <w:style w:type="paragraph" w:customStyle="1" w:styleId="76589B0BC3F5448F94D3AFC825BF7D85">
    <w:name w:val="76589B0BC3F5448F94D3AFC825BF7D85"/>
  </w:style>
  <w:style w:type="paragraph" w:customStyle="1" w:styleId="AC7C82B252DF49B4909C6AB49AFF05E6">
    <w:name w:val="AC7C82B252DF49B4909C6AB49AFF05E6"/>
  </w:style>
  <w:style w:type="paragraph" w:customStyle="1" w:styleId="D3802AB5DE3A474896269A355DB40922">
    <w:name w:val="D3802AB5DE3A474896269A355DB40922"/>
  </w:style>
  <w:style w:type="paragraph" w:customStyle="1" w:styleId="4341794E370A4928B3A2A3A22870ADE1">
    <w:name w:val="4341794E370A4928B3A2A3A22870ADE1"/>
  </w:style>
  <w:style w:type="paragraph" w:customStyle="1" w:styleId="B9564D07B8F94D768C08B4CC52F35A1E">
    <w:name w:val="B9564D07B8F94D768C08B4CC52F35A1E"/>
  </w:style>
  <w:style w:type="paragraph" w:customStyle="1" w:styleId="FFDEAE93E5DE45A8B4EE42D196E9522E">
    <w:name w:val="FFDEAE93E5DE45A8B4EE42D196E9522E"/>
  </w:style>
  <w:style w:type="paragraph" w:customStyle="1" w:styleId="2BE857E76FBF45D190B53279939E7F8A">
    <w:name w:val="2BE857E76FBF45D190B53279939E7F8A"/>
  </w:style>
  <w:style w:type="paragraph" w:customStyle="1" w:styleId="ABCCD795B0904CE2A61BF791002EFB10">
    <w:name w:val="ABCCD795B0904CE2A61BF791002EFB10"/>
  </w:style>
  <w:style w:type="paragraph" w:customStyle="1" w:styleId="3E9E4362998E46C89243278E64B870B9">
    <w:name w:val="3E9E4362998E46C89243278E64B870B9"/>
  </w:style>
  <w:style w:type="paragraph" w:customStyle="1" w:styleId="9D749A3C48894B28B31658B059207F87">
    <w:name w:val="9D749A3C48894B28B31658B059207F87"/>
  </w:style>
  <w:style w:type="paragraph" w:customStyle="1" w:styleId="292831144CBA46488C1FEFAA1E070D36">
    <w:name w:val="292831144CBA46488C1FEFAA1E070D36"/>
  </w:style>
  <w:style w:type="paragraph" w:customStyle="1" w:styleId="0093991C98A643108FFC2A858DA22589">
    <w:name w:val="0093991C98A643108FFC2A858DA22589"/>
  </w:style>
  <w:style w:type="paragraph" w:customStyle="1" w:styleId="0E08BB8CFD8F4C4198DCB1CB92342909">
    <w:name w:val="0E08BB8CFD8F4C4198DCB1CB92342909"/>
  </w:style>
  <w:style w:type="paragraph" w:customStyle="1" w:styleId="DEEB5E1B553249439137CDFA780905CC">
    <w:name w:val="DEEB5E1B553249439137CDFA780905CC"/>
  </w:style>
  <w:style w:type="paragraph" w:customStyle="1" w:styleId="961D751894EB4B88833C8CA1F5138788">
    <w:name w:val="961D751894EB4B88833C8CA1F5138788"/>
  </w:style>
  <w:style w:type="paragraph" w:customStyle="1" w:styleId="27155930826741E6AC44E4943E613D21">
    <w:name w:val="27155930826741E6AC44E4943E613D21"/>
  </w:style>
  <w:style w:type="paragraph" w:customStyle="1" w:styleId="535E68B07CA84107A681884E593F53C3">
    <w:name w:val="535E68B07CA84107A681884E593F53C3"/>
  </w:style>
  <w:style w:type="paragraph" w:customStyle="1" w:styleId="1BEC48A69DB9497D83F570326A24999B">
    <w:name w:val="1BEC48A69DB9497D83F570326A24999B"/>
  </w:style>
  <w:style w:type="paragraph" w:customStyle="1" w:styleId="18336B8935074E89BACBD14158363D20">
    <w:name w:val="18336B8935074E89BACBD14158363D20"/>
  </w:style>
  <w:style w:type="paragraph" w:customStyle="1" w:styleId="3EEE029F3C784E05AC0212E0C830AFC6">
    <w:name w:val="3EEE029F3C784E05AC0212E0C830AFC6"/>
  </w:style>
  <w:style w:type="paragraph" w:customStyle="1" w:styleId="FA4B6192A03649A5A35111237E8E1E56">
    <w:name w:val="FA4B6192A03649A5A35111237E8E1E56"/>
  </w:style>
  <w:style w:type="paragraph" w:customStyle="1" w:styleId="1858439C0641416EBE3E8CE72C1C203B">
    <w:name w:val="1858439C0641416EBE3E8CE72C1C203B"/>
  </w:style>
  <w:style w:type="paragraph" w:customStyle="1" w:styleId="0A6C472141A24BAF801714BAA72D8AD9">
    <w:name w:val="0A6C472141A24BAF801714BAA72D8AD9"/>
  </w:style>
  <w:style w:type="paragraph" w:customStyle="1" w:styleId="33FE473ED9BE4AEB8D6FEF06AC0C123D">
    <w:name w:val="33FE473ED9BE4AEB8D6FEF06AC0C123D"/>
  </w:style>
  <w:style w:type="paragraph" w:customStyle="1" w:styleId="7B02CA31EA6C4406BA644880A8815B44">
    <w:name w:val="7B02CA31EA6C4406BA644880A8815B44"/>
  </w:style>
  <w:style w:type="paragraph" w:customStyle="1" w:styleId="1A3DCD83C6BE4DBA90B03B24565D1AE6">
    <w:name w:val="1A3DCD83C6BE4DBA90B03B24565D1AE6"/>
  </w:style>
  <w:style w:type="paragraph" w:customStyle="1" w:styleId="61F97358CF8448939248B2463CD96055">
    <w:name w:val="61F97358CF8448939248B2463CD96055"/>
  </w:style>
  <w:style w:type="paragraph" w:customStyle="1" w:styleId="83E140BB96F74FA79FF84FA87C9B92B0">
    <w:name w:val="83E140BB96F74FA79FF84FA87C9B92B0"/>
  </w:style>
  <w:style w:type="paragraph" w:customStyle="1" w:styleId="1384AAD8A2BF4B31B437C3071DA7A767">
    <w:name w:val="1384AAD8A2BF4B31B437C3071DA7A767"/>
  </w:style>
  <w:style w:type="paragraph" w:customStyle="1" w:styleId="64691D53DA8C471891A0121A1373BD4A">
    <w:name w:val="64691D53DA8C471891A0121A1373BD4A"/>
  </w:style>
  <w:style w:type="paragraph" w:customStyle="1" w:styleId="25978209A763447B916460AAA8BBE436">
    <w:name w:val="25978209A763447B916460AAA8BBE436"/>
  </w:style>
  <w:style w:type="paragraph" w:customStyle="1" w:styleId="A219B147FAD749479A295406E1D353C4">
    <w:name w:val="A219B147FAD749479A295406E1D353C4"/>
  </w:style>
  <w:style w:type="paragraph" w:customStyle="1" w:styleId="C1641B7C12434DEA88D36D352EA936AE">
    <w:name w:val="C1641B7C12434DEA88D36D352EA936AE"/>
  </w:style>
  <w:style w:type="paragraph" w:customStyle="1" w:styleId="6EC7928E9CFF4A9F99A83C6AF502C800">
    <w:name w:val="6EC7928E9CFF4A9F99A83C6AF502C800"/>
  </w:style>
  <w:style w:type="paragraph" w:customStyle="1" w:styleId="81066A651BF64304968D94EFA8C6FE4C">
    <w:name w:val="81066A651BF64304968D94EFA8C6FE4C"/>
  </w:style>
  <w:style w:type="paragraph" w:customStyle="1" w:styleId="4E68AF9BFD004C198BABCAA6744D72C2">
    <w:name w:val="4E68AF9BFD004C198BABCAA6744D72C2"/>
  </w:style>
  <w:style w:type="paragraph" w:customStyle="1" w:styleId="47BA757777AD47C0B266756C4256852B">
    <w:name w:val="47BA757777AD47C0B266756C4256852B"/>
  </w:style>
  <w:style w:type="paragraph" w:customStyle="1" w:styleId="959702E8050C440281D1CAF9AAF132D6">
    <w:name w:val="959702E8050C440281D1CAF9AAF132D6"/>
  </w:style>
  <w:style w:type="paragraph" w:customStyle="1" w:styleId="A9DE9F40D29C4716B073120D5F704033">
    <w:name w:val="A9DE9F40D29C4716B073120D5F704033"/>
  </w:style>
  <w:style w:type="paragraph" w:customStyle="1" w:styleId="E07197771FE14421A7D1224D6EF5CD07">
    <w:name w:val="E07197771FE14421A7D1224D6EF5CD07"/>
  </w:style>
  <w:style w:type="paragraph" w:customStyle="1" w:styleId="3EC6D1F0190F4AA887C00F594D158B0D">
    <w:name w:val="3EC6D1F0190F4AA887C00F594D158B0D"/>
    <w:rsid w:val="006E1C9B"/>
  </w:style>
  <w:style w:type="paragraph" w:customStyle="1" w:styleId="B3CAFD4F76474F1F8AE94B031EAD8A55">
    <w:name w:val="B3CAFD4F76474F1F8AE94B031EAD8A55"/>
    <w:rsid w:val="006E1C9B"/>
  </w:style>
  <w:style w:type="paragraph" w:customStyle="1" w:styleId="DC0251A70BD5442C81A40D6D310342D8">
    <w:name w:val="DC0251A70BD5442C81A40D6D310342D8"/>
    <w:rsid w:val="006E1C9B"/>
  </w:style>
  <w:style w:type="paragraph" w:customStyle="1" w:styleId="BB4A70C84DD14723BA7B4B876BA59DF6">
    <w:name w:val="BB4A70C84DD14723BA7B4B876BA59DF6"/>
    <w:rsid w:val="006E1C9B"/>
  </w:style>
  <w:style w:type="paragraph" w:customStyle="1" w:styleId="B819CFFB38CD40628DECB258A8BC656A">
    <w:name w:val="B819CFFB38CD40628DECB258A8BC656A"/>
    <w:rsid w:val="006E1C9B"/>
  </w:style>
  <w:style w:type="paragraph" w:customStyle="1" w:styleId="2048DA2EE8D74552AF15866E70E61A1B">
    <w:name w:val="2048DA2EE8D74552AF15866E70E61A1B"/>
    <w:rsid w:val="006E1C9B"/>
  </w:style>
  <w:style w:type="paragraph" w:customStyle="1" w:styleId="9C53355F8FE141FE918BA1F381B2FBC4">
    <w:name w:val="9C53355F8FE141FE918BA1F381B2FBC4"/>
    <w:rsid w:val="006E1C9B"/>
  </w:style>
  <w:style w:type="paragraph" w:customStyle="1" w:styleId="CA831E51E8D84466BFAFA3ABB05553E2">
    <w:name w:val="CA831E51E8D84466BFAFA3ABB05553E2"/>
    <w:rsid w:val="006E1C9B"/>
  </w:style>
  <w:style w:type="paragraph" w:customStyle="1" w:styleId="318F49C2467048BF816BF095518EDB45">
    <w:name w:val="318F49C2467048BF816BF095518EDB45"/>
    <w:rsid w:val="006E1C9B"/>
  </w:style>
  <w:style w:type="paragraph" w:customStyle="1" w:styleId="88BB28A8CA5E4D49BA221D624984533F">
    <w:name w:val="88BB28A8CA5E4D49BA221D624984533F"/>
    <w:rsid w:val="006E1C9B"/>
  </w:style>
  <w:style w:type="paragraph" w:customStyle="1" w:styleId="B520812A402448D6998021DEDD447B8B">
    <w:name w:val="B520812A402448D6998021DEDD447B8B"/>
    <w:rsid w:val="006E1C9B"/>
  </w:style>
  <w:style w:type="paragraph" w:customStyle="1" w:styleId="8062FC9744EC4B4EB351CC423D3D4A63">
    <w:name w:val="8062FC9744EC4B4EB351CC423D3D4A63"/>
    <w:rsid w:val="006E1C9B"/>
  </w:style>
  <w:style w:type="paragraph" w:customStyle="1" w:styleId="B1F52CD84A9249EFB888A31118E6C699">
    <w:name w:val="B1F52CD84A9249EFB888A31118E6C699"/>
    <w:rsid w:val="006E1C9B"/>
  </w:style>
  <w:style w:type="paragraph" w:customStyle="1" w:styleId="86A1F6C29A784E049417C94EC71B3EE3">
    <w:name w:val="86A1F6C29A784E049417C94EC71B3EE3"/>
    <w:rsid w:val="006E1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1600x1200"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(document).dotx</Template>
  <TotalTime>16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{nama_toko}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Gesang Paudra Jaya</dc:creator>
  <cp:keywords/>
  <dc:description/>
  <cp:lastModifiedBy>Gesang Paudra Jaya</cp:lastModifiedBy>
  <cp:revision>3</cp:revision>
  <dcterms:created xsi:type="dcterms:W3CDTF">2024-08-23T14:37:00Z</dcterms:created>
  <dcterms:modified xsi:type="dcterms:W3CDTF">2024-08-23T14:53:00Z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